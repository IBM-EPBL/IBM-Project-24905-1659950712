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6678" w14:textId="77777777" w:rsidR="00E94641" w:rsidRDefault="00F203B9">
      <w:r w:rsidRPr="00F203B9">
        <w:t>https://drive.google.com/file/d/1W2fDmJ-gHvDurVfm_9hpu6Uy0JB0ufxg/view?usp=drivesdk</w:t>
      </w:r>
    </w:p>
    <w:sectPr w:rsidR="00E9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75320958">
    <w:abstractNumId w:val="11"/>
  </w:num>
  <w:num w:numId="2" w16cid:durableId="675957921">
    <w:abstractNumId w:val="10"/>
  </w:num>
  <w:num w:numId="3" w16cid:durableId="978875875">
    <w:abstractNumId w:val="13"/>
  </w:num>
  <w:num w:numId="4" w16cid:durableId="934706545">
    <w:abstractNumId w:val="12"/>
  </w:num>
  <w:num w:numId="5" w16cid:durableId="81685257">
    <w:abstractNumId w:val="9"/>
  </w:num>
  <w:num w:numId="6" w16cid:durableId="124542565">
    <w:abstractNumId w:val="7"/>
  </w:num>
  <w:num w:numId="7" w16cid:durableId="2028360550">
    <w:abstractNumId w:val="6"/>
  </w:num>
  <w:num w:numId="8" w16cid:durableId="1838880797">
    <w:abstractNumId w:val="5"/>
  </w:num>
  <w:num w:numId="9" w16cid:durableId="591931845">
    <w:abstractNumId w:val="4"/>
  </w:num>
  <w:num w:numId="10" w16cid:durableId="821654787">
    <w:abstractNumId w:val="8"/>
  </w:num>
  <w:num w:numId="11" w16cid:durableId="148988628">
    <w:abstractNumId w:val="3"/>
  </w:num>
  <w:num w:numId="12" w16cid:durableId="450244266">
    <w:abstractNumId w:val="2"/>
  </w:num>
  <w:num w:numId="13" w16cid:durableId="63454395">
    <w:abstractNumId w:val="1"/>
  </w:num>
  <w:num w:numId="14" w16cid:durableId="208236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/>
  <w:attachedTemplate r:id="rId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B9"/>
    <w:rsid w:val="000005E5"/>
    <w:rsid w:val="00442B3C"/>
    <w:rsid w:val="00523546"/>
    <w:rsid w:val="00D87780"/>
    <w:rsid w:val="00E94641"/>
    <w:rsid w:val="00F2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8548"/>
  <w15:chartTrackingRefBased/>
  <w15:docId w15:val="{E30A88BB-AFCC-0244-B6F4-6826DE7A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B68CD09-2AAC-6544-80AE-A66544573317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{9B68CD09-2AAC-6544-80AE-A66544573317}tf02786994.dotx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041_19_ECE_SURYA B</dc:creator>
  <cp:keywords/>
  <dc:description/>
  <cp:lastModifiedBy>041_19_ECE_SURYA B</cp:lastModifiedBy>
  <cp:revision>2</cp:revision>
  <dcterms:created xsi:type="dcterms:W3CDTF">2022-11-19T15:31:00Z</dcterms:created>
  <dcterms:modified xsi:type="dcterms:W3CDTF">2022-11-19T15:31:00Z</dcterms:modified>
</cp:coreProperties>
</file>